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956" w:rsidRPr="00CF01B0" w:rsidRDefault="00B03956" w:rsidP="00CF01B0">
      <w:pPr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</w:t>
      </w:r>
      <w:r w:rsidRPr="00CF01B0">
        <w:rPr>
          <w:sz w:val="28"/>
          <w:szCs w:val="28"/>
        </w:rPr>
        <w:t xml:space="preserve">ехнический </w:t>
      </w:r>
      <w:r>
        <w:rPr>
          <w:sz w:val="28"/>
          <w:szCs w:val="28"/>
        </w:rPr>
        <w:t>У</w:t>
      </w:r>
      <w:r w:rsidRPr="00CF01B0">
        <w:rPr>
          <w:sz w:val="28"/>
          <w:szCs w:val="28"/>
        </w:rPr>
        <w:t>ниверситет им. Н.Э. Баумана</w:t>
      </w:r>
    </w:p>
    <w:p w:rsidR="00B03956" w:rsidRPr="00CF01B0" w:rsidRDefault="00B03956" w:rsidP="00CF01B0"/>
    <w:p w:rsidR="00B03956" w:rsidRDefault="00B03956" w:rsidP="006302EB">
      <w:pPr>
        <w:jc w:val="center"/>
      </w:pPr>
      <w:r>
        <w:t>Факультет       Биомедицинская техника</w:t>
      </w:r>
    </w:p>
    <w:p w:rsidR="00B03956" w:rsidRPr="00CF01B0" w:rsidRDefault="00B03956" w:rsidP="006302EB">
      <w:pPr>
        <w:jc w:val="center"/>
      </w:pPr>
      <w:r>
        <w:t>Кафедра     Медико-технические информационные технологии</w:t>
      </w:r>
    </w:p>
    <w:p w:rsidR="00B03956" w:rsidRPr="00CF01B0" w:rsidRDefault="00B03956" w:rsidP="00CF01B0"/>
    <w:p w:rsidR="00B03956" w:rsidRPr="00CF01B0" w:rsidRDefault="00B03956" w:rsidP="00CF01B0"/>
    <w:p w:rsidR="00B03956" w:rsidRPr="00CF01B0" w:rsidRDefault="00B03956" w:rsidP="00CF01B0"/>
    <w:p w:rsidR="00B03956" w:rsidRPr="00CF01B0" w:rsidRDefault="00B03956" w:rsidP="00CF01B0"/>
    <w:p w:rsidR="00B03956" w:rsidRPr="00CF01B0" w:rsidRDefault="00B03956" w:rsidP="00CF01B0"/>
    <w:p w:rsidR="00B03956" w:rsidRPr="00CF01B0" w:rsidRDefault="00B03956" w:rsidP="00CF01B0"/>
    <w:p w:rsidR="00B03956" w:rsidRPr="00CF01B0" w:rsidRDefault="00B03956" w:rsidP="00CF01B0"/>
    <w:p w:rsidR="00B03956" w:rsidRPr="00CF01B0" w:rsidRDefault="00B03956" w:rsidP="00CF01B0"/>
    <w:p w:rsidR="00B03956" w:rsidRPr="00CF01B0" w:rsidRDefault="00B03956" w:rsidP="00CF01B0"/>
    <w:p w:rsidR="00B03956" w:rsidRPr="004D038C" w:rsidRDefault="00B03956" w:rsidP="00CF01B0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Отчет</w:t>
      </w:r>
    </w:p>
    <w:p w:rsidR="00B03956" w:rsidRPr="00CF01B0" w:rsidRDefault="00B03956" w:rsidP="00CF01B0"/>
    <w:p w:rsidR="00B03956" w:rsidRDefault="00B03956" w:rsidP="00CF01B0">
      <w:pPr>
        <w:pStyle w:val="Heading1"/>
        <w:jc w:val="center"/>
        <w:rPr>
          <w:sz w:val="32"/>
          <w:szCs w:val="32"/>
        </w:rPr>
      </w:pPr>
      <w:r w:rsidRPr="00CF01B0">
        <w:rPr>
          <w:sz w:val="32"/>
          <w:szCs w:val="32"/>
        </w:rPr>
        <w:t>П</w:t>
      </w:r>
      <w:r>
        <w:rPr>
          <w:sz w:val="32"/>
          <w:szCs w:val="32"/>
        </w:rPr>
        <w:t>о эксплуатационной практике по теме:</w:t>
      </w:r>
    </w:p>
    <w:p w:rsidR="00B03956" w:rsidRPr="006302EB" w:rsidRDefault="00B03956" w:rsidP="006302EB"/>
    <w:p w:rsidR="00B03956" w:rsidRDefault="00B03956" w:rsidP="00CF01B0">
      <w:pPr>
        <w:jc w:val="center"/>
        <w:rPr>
          <w:rFonts w:ascii="GOST type B" w:hAnsi="GOST type B" w:cs="Simplex"/>
          <w:sz w:val="72"/>
          <w:szCs w:val="72"/>
        </w:rPr>
      </w:pPr>
    </w:p>
    <w:p w:rsidR="00B03956" w:rsidRPr="006302EB" w:rsidRDefault="00B03956" w:rsidP="00CF01B0">
      <w:pPr>
        <w:jc w:val="center"/>
        <w:rPr>
          <w:rFonts w:ascii="GOST type B" w:hAnsi="GOST type B" w:cs="Simplex"/>
          <w:sz w:val="40"/>
          <w:szCs w:val="40"/>
        </w:rPr>
      </w:pPr>
      <w:r>
        <w:rPr>
          <w:rFonts w:ascii="GOST type B" w:hAnsi="GOST type B" w:cs="Simplex"/>
          <w:sz w:val="40"/>
          <w:szCs w:val="40"/>
        </w:rPr>
        <w:t>Разработка аппаратно-программного комплекса для неинвазивной оценки кровотока печени</w:t>
      </w:r>
    </w:p>
    <w:p w:rsidR="00B03956" w:rsidRPr="00314956" w:rsidRDefault="00B03956" w:rsidP="00CF01B0"/>
    <w:p w:rsidR="00B03956" w:rsidRDefault="00B03956" w:rsidP="00CF01B0"/>
    <w:p w:rsidR="00B03956" w:rsidRPr="00314956" w:rsidRDefault="00B03956" w:rsidP="00CF01B0"/>
    <w:p w:rsidR="00B03956" w:rsidRPr="00314956" w:rsidRDefault="00B03956" w:rsidP="00CF01B0"/>
    <w:p w:rsidR="00B03956" w:rsidRDefault="00B03956" w:rsidP="00CF01B0">
      <w:pPr>
        <w:rPr>
          <w:rFonts w:ascii="Tahoma" w:hAnsi="Tahoma" w:cs="Tahoma"/>
        </w:rPr>
      </w:pPr>
    </w:p>
    <w:p w:rsidR="00B03956" w:rsidRDefault="00B03956" w:rsidP="00CF01B0">
      <w:pPr>
        <w:rPr>
          <w:rFonts w:ascii="Tahoma" w:hAnsi="Tahoma" w:cs="Tahoma"/>
        </w:rPr>
      </w:pPr>
    </w:p>
    <w:p w:rsidR="00B03956" w:rsidRDefault="00B03956" w:rsidP="00CF01B0">
      <w:pPr>
        <w:rPr>
          <w:rFonts w:ascii="Tahoma" w:hAnsi="Tahoma" w:cs="Tahoma"/>
        </w:rPr>
      </w:pPr>
    </w:p>
    <w:p w:rsidR="00B03956" w:rsidRDefault="00B03956" w:rsidP="00CF01B0">
      <w:pPr>
        <w:rPr>
          <w:rFonts w:ascii="Tahoma" w:hAnsi="Tahoma" w:cs="Tahoma"/>
        </w:rPr>
      </w:pPr>
    </w:p>
    <w:p w:rsidR="00B03956" w:rsidRDefault="00B03956" w:rsidP="00CF01B0">
      <w:pPr>
        <w:rPr>
          <w:rFonts w:ascii="Tahoma" w:hAnsi="Tahoma" w:cs="Tahoma"/>
        </w:rPr>
      </w:pPr>
    </w:p>
    <w:p w:rsidR="00B03956" w:rsidRDefault="00B03956" w:rsidP="00CF01B0">
      <w:pPr>
        <w:rPr>
          <w:rFonts w:ascii="Tahoma" w:hAnsi="Tahoma" w:cs="Tahoma"/>
        </w:rPr>
      </w:pPr>
    </w:p>
    <w:p w:rsidR="00B03956" w:rsidRDefault="00B03956" w:rsidP="00CF01B0">
      <w:pPr>
        <w:spacing w:after="80"/>
        <w:rPr>
          <w:sz w:val="28"/>
          <w:szCs w:val="28"/>
        </w:rPr>
      </w:pPr>
      <w:r w:rsidRPr="00CF01B0"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01B0">
        <w:t xml:space="preserve"> </w:t>
      </w:r>
      <w:r w:rsidRPr="00CF01B0">
        <w:rPr>
          <w:sz w:val="28"/>
          <w:szCs w:val="28"/>
        </w:rPr>
        <w:t>Выполнил</w:t>
      </w:r>
      <w:r>
        <w:rPr>
          <w:sz w:val="28"/>
          <w:szCs w:val="28"/>
        </w:rPr>
        <w:t xml:space="preserve">: </w:t>
      </w:r>
      <w:r w:rsidRPr="00CF01B0">
        <w:rPr>
          <w:sz w:val="28"/>
          <w:szCs w:val="28"/>
        </w:rPr>
        <w:t xml:space="preserve"> </w:t>
      </w:r>
      <w:r>
        <w:rPr>
          <w:sz w:val="28"/>
          <w:szCs w:val="28"/>
        </w:rPr>
        <w:t>Кудряшова Т.А.</w:t>
      </w:r>
      <w:r w:rsidRPr="00CF01B0">
        <w:rPr>
          <w:sz w:val="28"/>
          <w:szCs w:val="28"/>
        </w:rPr>
        <w:t xml:space="preserve">                                                       </w:t>
      </w:r>
      <w:r>
        <w:rPr>
          <w:sz w:val="28"/>
          <w:szCs w:val="28"/>
        </w:rPr>
        <w:t xml:space="preserve"> </w:t>
      </w:r>
      <w:r w:rsidRPr="00CF01B0">
        <w:rPr>
          <w:sz w:val="28"/>
          <w:szCs w:val="28"/>
        </w:rPr>
        <w:t xml:space="preserve">     </w:t>
      </w:r>
    </w:p>
    <w:p w:rsidR="00B03956" w:rsidRPr="00CF01B0" w:rsidRDefault="00B03956" w:rsidP="00CF01B0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группа </w:t>
      </w:r>
      <w:r w:rsidRPr="00CF01B0">
        <w:rPr>
          <w:sz w:val="28"/>
          <w:szCs w:val="28"/>
        </w:rPr>
        <w:t xml:space="preserve"> </w:t>
      </w:r>
      <w:r>
        <w:rPr>
          <w:sz w:val="28"/>
          <w:szCs w:val="28"/>
        </w:rPr>
        <w:t>БМТ2-101</w:t>
      </w:r>
      <w:r w:rsidRPr="00CF01B0">
        <w:rPr>
          <w:sz w:val="28"/>
          <w:szCs w:val="28"/>
        </w:rPr>
        <w:t xml:space="preserve">                                             </w:t>
      </w:r>
    </w:p>
    <w:p w:rsidR="00B03956" w:rsidRPr="00CF01B0" w:rsidRDefault="00B03956" w:rsidP="00CF01B0">
      <w:pPr>
        <w:spacing w:after="80"/>
        <w:rPr>
          <w:sz w:val="28"/>
          <w:szCs w:val="28"/>
        </w:rPr>
      </w:pPr>
      <w:r w:rsidRPr="00CF01B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01B0">
        <w:rPr>
          <w:sz w:val="28"/>
          <w:szCs w:val="28"/>
        </w:rPr>
        <w:t xml:space="preserve">                                                      </w:t>
      </w:r>
    </w:p>
    <w:p w:rsidR="00B03956" w:rsidRPr="006302EB" w:rsidRDefault="00B03956" w:rsidP="006302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Pr="006302EB">
        <w:rPr>
          <w:sz w:val="28"/>
          <w:szCs w:val="28"/>
        </w:rPr>
        <w:t>Руководитель: Кобелев А.В.</w:t>
      </w:r>
    </w:p>
    <w:p w:rsidR="00B03956" w:rsidRDefault="00B03956" w:rsidP="00CF01B0"/>
    <w:p w:rsidR="00B03956" w:rsidRDefault="00B03956" w:rsidP="00CF01B0"/>
    <w:p w:rsidR="00B03956" w:rsidRDefault="00B03956" w:rsidP="00CF01B0"/>
    <w:p w:rsidR="00B03956" w:rsidRPr="005A47D7" w:rsidRDefault="00B03956" w:rsidP="00CF01B0">
      <w:pPr>
        <w:rPr>
          <w:sz w:val="28"/>
          <w:szCs w:val="28"/>
        </w:rPr>
      </w:pPr>
    </w:p>
    <w:p w:rsidR="00B03956" w:rsidRDefault="00B03956" w:rsidP="00CF01B0">
      <w:pPr>
        <w:jc w:val="center"/>
      </w:pPr>
      <w:r w:rsidRPr="005A47D7">
        <w:rPr>
          <w:sz w:val="28"/>
          <w:szCs w:val="28"/>
        </w:rPr>
        <w:t>Москва 20</w:t>
      </w:r>
      <w:r>
        <w:rPr>
          <w:sz w:val="28"/>
          <w:szCs w:val="28"/>
        </w:rPr>
        <w:t>12</w:t>
      </w:r>
      <w:r w:rsidRPr="005A47D7">
        <w:rPr>
          <w:sz w:val="28"/>
          <w:szCs w:val="28"/>
        </w:rPr>
        <w:t>г.</w:t>
      </w:r>
    </w:p>
    <w:sectPr w:rsidR="00B03956" w:rsidSect="00AB7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Microsoft YaHe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implex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01B0"/>
    <w:rsid w:val="00053093"/>
    <w:rsid w:val="000B0D34"/>
    <w:rsid w:val="001300A3"/>
    <w:rsid w:val="003052B4"/>
    <w:rsid w:val="00314956"/>
    <w:rsid w:val="004D038C"/>
    <w:rsid w:val="004F4901"/>
    <w:rsid w:val="005A47D7"/>
    <w:rsid w:val="006302EB"/>
    <w:rsid w:val="00645056"/>
    <w:rsid w:val="00716D9B"/>
    <w:rsid w:val="00825D9D"/>
    <w:rsid w:val="00A72949"/>
    <w:rsid w:val="00A72F80"/>
    <w:rsid w:val="00AB77AC"/>
    <w:rsid w:val="00B03956"/>
    <w:rsid w:val="00B047EC"/>
    <w:rsid w:val="00BF766B"/>
    <w:rsid w:val="00CB6BF9"/>
    <w:rsid w:val="00CF01B0"/>
    <w:rsid w:val="00D73660"/>
    <w:rsid w:val="00DC2051"/>
    <w:rsid w:val="00F81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1B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01B0"/>
    <w:pPr>
      <w:keepNext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F01B0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104</Words>
  <Characters>595</Characters>
  <Application>Microsoft Office Outlook</Application>
  <DocSecurity>0</DocSecurity>
  <Lines>0</Lines>
  <Paragraphs>0</Paragraphs>
  <ScaleCrop>false</ScaleCrop>
  <Company>nkvd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subject/>
  <dc:creator>Магистратор</dc:creator>
  <cp:keywords/>
  <dc:description/>
  <cp:lastModifiedBy>Svetlana Kudryashova</cp:lastModifiedBy>
  <cp:revision>4</cp:revision>
  <dcterms:created xsi:type="dcterms:W3CDTF">2012-05-22T06:55:00Z</dcterms:created>
  <dcterms:modified xsi:type="dcterms:W3CDTF">2012-09-24T09:25:00Z</dcterms:modified>
</cp:coreProperties>
</file>